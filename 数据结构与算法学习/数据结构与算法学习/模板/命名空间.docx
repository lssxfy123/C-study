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4" w:rsidRDefault="000C5A44" w:rsidP="008036A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Default="000C5A44" w:rsidP="008036AE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一个命名空间是一个独立的作用域。不同的命名空间，可以有同名的成员。</w:t>
      </w:r>
    </w:p>
    <w:p w:rsidR="000C5A44" w:rsidRDefault="000C5A44" w:rsidP="008036A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Default="000C5A44" w:rsidP="008036AE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命名空间可以是不连续的，一个命名空间的定义可以分离在多个文件中（参考智能指针模板</w:t>
      </w:r>
      <w:r>
        <w:rPr>
          <w:rFonts w:ascii="Times New Roman" w:hAnsi="Times New Roman"/>
          <w:sz w:val="24"/>
          <w:szCs w:val="24"/>
        </w:rPr>
        <w:t>xxcig</w:t>
      </w:r>
      <w:r>
        <w:rPr>
          <w:rFonts w:ascii="Times New Roman" w:hAnsi="Times New Roman" w:hint="eastAsia"/>
          <w:sz w:val="24"/>
          <w:szCs w:val="24"/>
        </w:rPr>
        <w:t>的定义）。</w:t>
      </w:r>
    </w:p>
    <w:p w:rsidR="000C5A44" w:rsidRDefault="000C5A44" w:rsidP="008036A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Default="000C5A44" w:rsidP="008036AE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如果多个命名空间都定义了同一个函数，引用这同一个函数，会构成一组重载函数（前提是这些函数符合重载函数的要求）。</w:t>
      </w:r>
    </w:p>
    <w:p w:rsidR="000C5A44" w:rsidRDefault="000C5A44" w:rsidP="008036A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Default="000C5A44" w:rsidP="008036AE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命名空间可以是全局的，也可以定义在另一个命名空间中，但不能定义在类和代码块中。</w:t>
      </w:r>
    </w:p>
    <w:p w:rsidR="000C5A44" w:rsidRDefault="000C5A44" w:rsidP="008036A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4A10EB" w:rsidRDefault="000C5A44" w:rsidP="008036AE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4A10EB">
        <w:rPr>
          <w:rFonts w:ascii="Times New Roman" w:hAnsi="Times New Roman"/>
          <w:color w:val="FF0000"/>
          <w:sz w:val="24"/>
          <w:szCs w:val="24"/>
        </w:rPr>
        <w:t>test_a.h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>/************************************************************************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>* Copyright (c) 2013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>* All rights reserved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>*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 xml:space="preserve">* </w:t>
      </w:r>
      <w:r w:rsidRPr="004A10EB">
        <w:rPr>
          <w:rFonts w:ascii="Times New Roman" w:hAnsi="Times New Roman" w:hint="eastAsia"/>
          <w:sz w:val="24"/>
          <w:szCs w:val="24"/>
        </w:rPr>
        <w:t>文件名称：</w:t>
      </w:r>
      <w:r w:rsidRPr="004A10EB">
        <w:rPr>
          <w:rFonts w:ascii="Times New Roman" w:hAnsi="Times New Roman"/>
          <w:sz w:val="24"/>
          <w:szCs w:val="24"/>
        </w:rPr>
        <w:t>test_a.h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 xml:space="preserve">* </w:t>
      </w:r>
      <w:r w:rsidRPr="004A10EB">
        <w:rPr>
          <w:rFonts w:ascii="Times New Roman" w:hAnsi="Times New Roman" w:hint="eastAsia"/>
          <w:sz w:val="24"/>
          <w:szCs w:val="24"/>
        </w:rPr>
        <w:t>摘</w:t>
      </w:r>
      <w:r w:rsidRPr="004A10EB">
        <w:rPr>
          <w:rFonts w:ascii="Times New Roman" w:hAnsi="Times New Roman"/>
          <w:sz w:val="24"/>
          <w:szCs w:val="24"/>
        </w:rPr>
        <w:t xml:space="preserve">    </w:t>
      </w:r>
      <w:r w:rsidRPr="004A10EB">
        <w:rPr>
          <w:rFonts w:ascii="Times New Roman" w:hAnsi="Times New Roman" w:hint="eastAsia"/>
          <w:sz w:val="24"/>
          <w:szCs w:val="24"/>
        </w:rPr>
        <w:t>要：命名空间</w:t>
      </w:r>
      <w:r w:rsidRPr="004A10EB">
        <w:rPr>
          <w:rFonts w:ascii="Times New Roman" w:hAnsi="Times New Roman"/>
          <w:sz w:val="24"/>
          <w:szCs w:val="24"/>
        </w:rPr>
        <w:t>test_a</w:t>
      </w:r>
      <w:r w:rsidRPr="004A10EB">
        <w:rPr>
          <w:rFonts w:ascii="Times New Roman" w:hAnsi="Times New Roman" w:hint="eastAsia"/>
          <w:sz w:val="24"/>
          <w:szCs w:val="24"/>
        </w:rPr>
        <w:t>的定义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>*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 xml:space="preserve">* </w:t>
      </w:r>
      <w:r w:rsidRPr="004A10EB">
        <w:rPr>
          <w:rFonts w:ascii="Times New Roman" w:hAnsi="Times New Roman" w:hint="eastAsia"/>
          <w:sz w:val="24"/>
          <w:szCs w:val="24"/>
        </w:rPr>
        <w:t>版本号：</w:t>
      </w:r>
      <w:r w:rsidRPr="004A10EB">
        <w:rPr>
          <w:rFonts w:ascii="Times New Roman" w:hAnsi="Times New Roman"/>
          <w:sz w:val="24"/>
          <w:szCs w:val="24"/>
        </w:rPr>
        <w:t xml:space="preserve">1.0 </w:t>
      </w:r>
      <w:r w:rsidRPr="004A10EB">
        <w:rPr>
          <w:rFonts w:ascii="Times New Roman" w:hAnsi="Times New Roman" w:hint="eastAsia"/>
          <w:sz w:val="24"/>
          <w:szCs w:val="24"/>
        </w:rPr>
        <w:t>作者：刘珅珅</w:t>
      </w:r>
      <w:r w:rsidRPr="004A10EB">
        <w:rPr>
          <w:rFonts w:ascii="Times New Roman" w:hAnsi="Times New Roman"/>
          <w:sz w:val="24"/>
          <w:szCs w:val="24"/>
        </w:rPr>
        <w:t xml:space="preserve"> </w:t>
      </w:r>
      <w:r w:rsidRPr="004A10EB">
        <w:rPr>
          <w:rFonts w:ascii="Times New Roman" w:hAnsi="Times New Roman" w:hint="eastAsia"/>
          <w:sz w:val="24"/>
          <w:szCs w:val="24"/>
        </w:rPr>
        <w:t>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7"/>
          <w:attr w:name="Year" w:val="2013"/>
        </w:smartTagPr>
        <w:r w:rsidRPr="004A10EB">
          <w:rPr>
            <w:rFonts w:ascii="Times New Roman" w:hAnsi="Times New Roman"/>
            <w:sz w:val="24"/>
            <w:szCs w:val="24"/>
          </w:rPr>
          <w:t>2013/7/8</w:t>
        </w:r>
      </w:smartTag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>/************************************************************************/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>#ifndef TEST_A_H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>#define TEST_A_H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>namespace test_a {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 xml:space="preserve">    class A {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 xml:space="preserve">      public: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 xml:space="preserve">          void func();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 xml:space="preserve">      private: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 xml:space="preserve">          int a;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 xml:space="preserve">    };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 xml:space="preserve">    void func_test(int a);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>}</w:t>
      </w: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4A10EB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  <w:r w:rsidRPr="004A10EB">
        <w:rPr>
          <w:rFonts w:ascii="Times New Roman" w:hAnsi="Times New Roman"/>
          <w:sz w:val="24"/>
          <w:szCs w:val="24"/>
        </w:rPr>
        <w:t>#endif  // TEST_A_H</w:t>
      </w:r>
    </w:p>
    <w:p w:rsidR="000C5A44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C435F8" w:rsidRDefault="000C5A44" w:rsidP="004A10EB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C435F8">
        <w:rPr>
          <w:rFonts w:ascii="Times New Roman" w:hAnsi="Times New Roman"/>
          <w:color w:val="FF0000"/>
          <w:sz w:val="24"/>
          <w:szCs w:val="24"/>
        </w:rPr>
        <w:t>test_a.cpp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>/************************************************************************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>* Copyright (c) 2013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>* All rights reserved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>*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 xml:space="preserve">* </w:t>
      </w:r>
      <w:r w:rsidRPr="00E3637F">
        <w:rPr>
          <w:rFonts w:ascii="Times New Roman" w:hAnsi="Times New Roman" w:hint="eastAsia"/>
          <w:sz w:val="24"/>
          <w:szCs w:val="24"/>
        </w:rPr>
        <w:t>文件名称：</w:t>
      </w:r>
      <w:r w:rsidRPr="00E3637F">
        <w:rPr>
          <w:rFonts w:ascii="Times New Roman" w:hAnsi="Times New Roman"/>
          <w:sz w:val="24"/>
          <w:szCs w:val="24"/>
        </w:rPr>
        <w:t>test_a.cpp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 xml:space="preserve">* </w:t>
      </w:r>
      <w:r w:rsidRPr="00E3637F">
        <w:rPr>
          <w:rFonts w:ascii="Times New Roman" w:hAnsi="Times New Roman" w:hint="eastAsia"/>
          <w:sz w:val="24"/>
          <w:szCs w:val="24"/>
        </w:rPr>
        <w:t>摘</w:t>
      </w:r>
      <w:r w:rsidRPr="00E3637F">
        <w:rPr>
          <w:rFonts w:ascii="Times New Roman" w:hAnsi="Times New Roman"/>
          <w:sz w:val="24"/>
          <w:szCs w:val="24"/>
        </w:rPr>
        <w:t xml:space="preserve">    </w:t>
      </w:r>
      <w:r w:rsidRPr="00E3637F">
        <w:rPr>
          <w:rFonts w:ascii="Times New Roman" w:hAnsi="Times New Roman" w:hint="eastAsia"/>
          <w:sz w:val="24"/>
          <w:szCs w:val="24"/>
        </w:rPr>
        <w:t>要：命名空间</w:t>
      </w:r>
      <w:r w:rsidRPr="00E3637F">
        <w:rPr>
          <w:rFonts w:ascii="Times New Roman" w:hAnsi="Times New Roman"/>
          <w:sz w:val="24"/>
          <w:szCs w:val="24"/>
        </w:rPr>
        <w:t>test_a</w:t>
      </w:r>
      <w:r w:rsidRPr="00E3637F">
        <w:rPr>
          <w:rFonts w:ascii="Times New Roman" w:hAnsi="Times New Roman" w:hint="eastAsia"/>
          <w:sz w:val="24"/>
          <w:szCs w:val="24"/>
        </w:rPr>
        <w:t>的实现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>*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 xml:space="preserve">* </w:t>
      </w:r>
      <w:r w:rsidRPr="00E3637F">
        <w:rPr>
          <w:rFonts w:ascii="Times New Roman" w:hAnsi="Times New Roman" w:hint="eastAsia"/>
          <w:sz w:val="24"/>
          <w:szCs w:val="24"/>
        </w:rPr>
        <w:t>版本号：</w:t>
      </w:r>
      <w:r w:rsidRPr="00E3637F">
        <w:rPr>
          <w:rFonts w:ascii="Times New Roman" w:hAnsi="Times New Roman"/>
          <w:sz w:val="24"/>
          <w:szCs w:val="24"/>
        </w:rPr>
        <w:t xml:space="preserve">1.0 </w:t>
      </w:r>
      <w:r w:rsidRPr="00E3637F">
        <w:rPr>
          <w:rFonts w:ascii="Times New Roman" w:hAnsi="Times New Roman" w:hint="eastAsia"/>
          <w:sz w:val="24"/>
          <w:szCs w:val="24"/>
        </w:rPr>
        <w:t>作者：刘珅珅</w:t>
      </w:r>
      <w:r w:rsidRPr="00E3637F">
        <w:rPr>
          <w:rFonts w:ascii="Times New Roman" w:hAnsi="Times New Roman"/>
          <w:sz w:val="24"/>
          <w:szCs w:val="24"/>
        </w:rPr>
        <w:t xml:space="preserve"> </w:t>
      </w:r>
      <w:r w:rsidRPr="00E3637F">
        <w:rPr>
          <w:rFonts w:ascii="Times New Roman" w:hAnsi="Times New Roman" w:hint="eastAsia"/>
          <w:sz w:val="24"/>
          <w:szCs w:val="24"/>
        </w:rPr>
        <w:t>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7"/>
          <w:attr w:name="Year" w:val="2013"/>
        </w:smartTagPr>
        <w:r w:rsidRPr="00E3637F">
          <w:rPr>
            <w:rFonts w:ascii="Times New Roman" w:hAnsi="Times New Roman"/>
            <w:sz w:val="24"/>
            <w:szCs w:val="24"/>
          </w:rPr>
          <w:t>2013/7/8</w:t>
        </w:r>
      </w:smartTag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>/************************************************************************/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>#include "test_a.h"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>#include &lt;iostream&gt;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>using std::cout;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>namespace test_a {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 xml:space="preserve">    void A::func()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 xml:space="preserve">    {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 xml:space="preserve">        a = 1;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 xml:space="preserve">        cout &lt;&lt; "A func test" &lt;&lt; a &lt;&lt; std::endl;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 xml:space="preserve">    }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 xml:space="preserve">    void func_test(int a)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 xml:space="preserve">    {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 xml:space="preserve">        cout &lt;&lt; "func_test int a " &lt;&lt; a &lt;&lt; std::endl;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 xml:space="preserve">    }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  <w:r w:rsidRPr="00E3637F">
        <w:rPr>
          <w:rFonts w:ascii="Times New Roman" w:hAnsi="Times New Roman"/>
          <w:sz w:val="24"/>
          <w:szCs w:val="24"/>
        </w:rPr>
        <w:t>}</w:t>
      </w:r>
    </w:p>
    <w:p w:rsidR="000C5A44" w:rsidRPr="00E3637F" w:rsidRDefault="000C5A44" w:rsidP="00E3637F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C435F8" w:rsidRDefault="000C5A44" w:rsidP="00E3637F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C435F8">
        <w:rPr>
          <w:rFonts w:ascii="Times New Roman" w:hAnsi="Times New Roman"/>
          <w:color w:val="FF0000"/>
          <w:sz w:val="24"/>
          <w:szCs w:val="24"/>
        </w:rPr>
        <w:t>test_b.h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>/************************************************************************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>* Copyright (c) 2013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>* All rights reserved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>*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 xml:space="preserve">* </w:t>
      </w:r>
      <w:r w:rsidRPr="00BD6E2D">
        <w:rPr>
          <w:rFonts w:ascii="Times New Roman" w:hAnsi="Times New Roman" w:hint="eastAsia"/>
          <w:sz w:val="24"/>
          <w:szCs w:val="24"/>
        </w:rPr>
        <w:t>文件名称：</w:t>
      </w:r>
      <w:r w:rsidRPr="00BD6E2D">
        <w:rPr>
          <w:rFonts w:ascii="Times New Roman" w:hAnsi="Times New Roman"/>
          <w:sz w:val="24"/>
          <w:szCs w:val="24"/>
        </w:rPr>
        <w:t>test_b.h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 xml:space="preserve">* </w:t>
      </w:r>
      <w:r w:rsidRPr="00BD6E2D">
        <w:rPr>
          <w:rFonts w:ascii="Times New Roman" w:hAnsi="Times New Roman" w:hint="eastAsia"/>
          <w:sz w:val="24"/>
          <w:szCs w:val="24"/>
        </w:rPr>
        <w:t>摘</w:t>
      </w:r>
      <w:r w:rsidRPr="00BD6E2D">
        <w:rPr>
          <w:rFonts w:ascii="Times New Roman" w:hAnsi="Times New Roman"/>
          <w:sz w:val="24"/>
          <w:szCs w:val="24"/>
        </w:rPr>
        <w:t xml:space="preserve">    </w:t>
      </w:r>
      <w:r w:rsidRPr="00BD6E2D">
        <w:rPr>
          <w:rFonts w:ascii="Times New Roman" w:hAnsi="Times New Roman" w:hint="eastAsia"/>
          <w:sz w:val="24"/>
          <w:szCs w:val="24"/>
        </w:rPr>
        <w:t>要：命名空间</w:t>
      </w:r>
      <w:r w:rsidRPr="00BD6E2D">
        <w:rPr>
          <w:rFonts w:ascii="Times New Roman" w:hAnsi="Times New Roman"/>
          <w:sz w:val="24"/>
          <w:szCs w:val="24"/>
        </w:rPr>
        <w:t>test_b</w:t>
      </w:r>
      <w:r w:rsidRPr="00BD6E2D">
        <w:rPr>
          <w:rFonts w:ascii="Times New Roman" w:hAnsi="Times New Roman" w:hint="eastAsia"/>
          <w:sz w:val="24"/>
          <w:szCs w:val="24"/>
        </w:rPr>
        <w:t>的定义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>*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 xml:space="preserve">* </w:t>
      </w:r>
      <w:r w:rsidRPr="00BD6E2D">
        <w:rPr>
          <w:rFonts w:ascii="Times New Roman" w:hAnsi="Times New Roman" w:hint="eastAsia"/>
          <w:sz w:val="24"/>
          <w:szCs w:val="24"/>
        </w:rPr>
        <w:t>版本号：</w:t>
      </w:r>
      <w:r w:rsidRPr="00BD6E2D">
        <w:rPr>
          <w:rFonts w:ascii="Times New Roman" w:hAnsi="Times New Roman"/>
          <w:sz w:val="24"/>
          <w:szCs w:val="24"/>
        </w:rPr>
        <w:t xml:space="preserve">1.0 </w:t>
      </w:r>
      <w:r w:rsidRPr="00BD6E2D">
        <w:rPr>
          <w:rFonts w:ascii="Times New Roman" w:hAnsi="Times New Roman" w:hint="eastAsia"/>
          <w:sz w:val="24"/>
          <w:szCs w:val="24"/>
        </w:rPr>
        <w:t>作者：刘珅珅</w:t>
      </w:r>
      <w:r w:rsidRPr="00BD6E2D">
        <w:rPr>
          <w:rFonts w:ascii="Times New Roman" w:hAnsi="Times New Roman"/>
          <w:sz w:val="24"/>
          <w:szCs w:val="24"/>
        </w:rPr>
        <w:t xml:space="preserve"> </w:t>
      </w:r>
      <w:r w:rsidRPr="00BD6E2D">
        <w:rPr>
          <w:rFonts w:ascii="Times New Roman" w:hAnsi="Times New Roman" w:hint="eastAsia"/>
          <w:sz w:val="24"/>
          <w:szCs w:val="24"/>
        </w:rPr>
        <w:t>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7"/>
          <w:attr w:name="Year" w:val="2013"/>
        </w:smartTagPr>
        <w:r w:rsidRPr="00BD6E2D">
          <w:rPr>
            <w:rFonts w:ascii="Times New Roman" w:hAnsi="Times New Roman"/>
            <w:sz w:val="24"/>
            <w:szCs w:val="24"/>
          </w:rPr>
          <w:t>2013/7/8</w:t>
        </w:r>
      </w:smartTag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>/************************************************************************/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>#ifndef TEST_B_H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>#define TEST_B_H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>namespace test_b {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 xml:space="preserve">    class B {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 xml:space="preserve">      public: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 xml:space="preserve">          void func();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 xml:space="preserve">      private: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 xml:space="preserve">          int b;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 xml:space="preserve">    };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 xml:space="preserve">    void func_test(float b);</w:t>
      </w:r>
    </w:p>
    <w:p w:rsidR="000C5A44" w:rsidRPr="007B7054" w:rsidRDefault="000C5A44" w:rsidP="00BD6E2D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 xml:space="preserve">    </w:t>
      </w:r>
      <w:r w:rsidRPr="007B7054">
        <w:rPr>
          <w:rFonts w:ascii="Times New Roman" w:hAnsi="Times New Roman"/>
          <w:color w:val="FF0000"/>
          <w:sz w:val="24"/>
          <w:szCs w:val="24"/>
        </w:rPr>
        <w:t>// void func_test(int b);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>}</w:t>
      </w: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BD6E2D" w:rsidRDefault="000C5A44" w:rsidP="00BD6E2D">
      <w:pPr>
        <w:spacing w:line="400" w:lineRule="exact"/>
        <w:rPr>
          <w:rFonts w:ascii="Times New Roman" w:hAnsi="Times New Roman"/>
          <w:sz w:val="24"/>
          <w:szCs w:val="24"/>
        </w:rPr>
      </w:pPr>
      <w:r w:rsidRPr="00BD6E2D">
        <w:rPr>
          <w:rFonts w:ascii="Times New Roman" w:hAnsi="Times New Roman"/>
          <w:sz w:val="24"/>
          <w:szCs w:val="24"/>
        </w:rPr>
        <w:t>#endif  // TEST_B_H</w:t>
      </w:r>
    </w:p>
    <w:p w:rsidR="000C5A44" w:rsidRDefault="000C5A44" w:rsidP="004A10EB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C435F8" w:rsidRDefault="000C5A44" w:rsidP="004A10EB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C435F8">
        <w:rPr>
          <w:rFonts w:ascii="Times New Roman" w:hAnsi="Times New Roman"/>
          <w:color w:val="FF0000"/>
          <w:sz w:val="24"/>
          <w:szCs w:val="24"/>
        </w:rPr>
        <w:t>test_b.cpp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>/************************************************************************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>* Copyright (c) 2013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>* All rights reserved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>*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 xml:space="preserve">* </w:t>
      </w:r>
      <w:r w:rsidRPr="006E5A28">
        <w:rPr>
          <w:rFonts w:ascii="Times New Roman" w:hAnsi="Times New Roman" w:hint="eastAsia"/>
          <w:sz w:val="24"/>
          <w:szCs w:val="24"/>
        </w:rPr>
        <w:t>文件名称：</w:t>
      </w:r>
      <w:r w:rsidRPr="006E5A28">
        <w:rPr>
          <w:rFonts w:ascii="Times New Roman" w:hAnsi="Times New Roman"/>
          <w:sz w:val="24"/>
          <w:szCs w:val="24"/>
        </w:rPr>
        <w:t>test_b.cpp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 xml:space="preserve">* </w:t>
      </w:r>
      <w:r w:rsidRPr="006E5A28">
        <w:rPr>
          <w:rFonts w:ascii="Times New Roman" w:hAnsi="Times New Roman" w:hint="eastAsia"/>
          <w:sz w:val="24"/>
          <w:szCs w:val="24"/>
        </w:rPr>
        <w:t>摘</w:t>
      </w:r>
      <w:r w:rsidRPr="006E5A28">
        <w:rPr>
          <w:rFonts w:ascii="Times New Roman" w:hAnsi="Times New Roman"/>
          <w:sz w:val="24"/>
          <w:szCs w:val="24"/>
        </w:rPr>
        <w:t xml:space="preserve">    </w:t>
      </w:r>
      <w:r w:rsidRPr="006E5A28">
        <w:rPr>
          <w:rFonts w:ascii="Times New Roman" w:hAnsi="Times New Roman" w:hint="eastAsia"/>
          <w:sz w:val="24"/>
          <w:szCs w:val="24"/>
        </w:rPr>
        <w:t>要：命名空间</w:t>
      </w:r>
      <w:r w:rsidRPr="006E5A28">
        <w:rPr>
          <w:rFonts w:ascii="Times New Roman" w:hAnsi="Times New Roman"/>
          <w:sz w:val="24"/>
          <w:szCs w:val="24"/>
        </w:rPr>
        <w:t>test_b</w:t>
      </w:r>
      <w:r w:rsidRPr="006E5A28">
        <w:rPr>
          <w:rFonts w:ascii="Times New Roman" w:hAnsi="Times New Roman" w:hint="eastAsia"/>
          <w:sz w:val="24"/>
          <w:szCs w:val="24"/>
        </w:rPr>
        <w:t>的实现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>*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 xml:space="preserve">* </w:t>
      </w:r>
      <w:r w:rsidRPr="006E5A28">
        <w:rPr>
          <w:rFonts w:ascii="Times New Roman" w:hAnsi="Times New Roman" w:hint="eastAsia"/>
          <w:sz w:val="24"/>
          <w:szCs w:val="24"/>
        </w:rPr>
        <w:t>版本号：</w:t>
      </w:r>
      <w:r w:rsidRPr="006E5A28">
        <w:rPr>
          <w:rFonts w:ascii="Times New Roman" w:hAnsi="Times New Roman"/>
          <w:sz w:val="24"/>
          <w:szCs w:val="24"/>
        </w:rPr>
        <w:t xml:space="preserve">1.0 </w:t>
      </w:r>
      <w:r w:rsidRPr="006E5A28">
        <w:rPr>
          <w:rFonts w:ascii="Times New Roman" w:hAnsi="Times New Roman" w:hint="eastAsia"/>
          <w:sz w:val="24"/>
          <w:szCs w:val="24"/>
        </w:rPr>
        <w:t>作者：刘珅珅</w:t>
      </w:r>
      <w:r w:rsidRPr="006E5A28">
        <w:rPr>
          <w:rFonts w:ascii="Times New Roman" w:hAnsi="Times New Roman"/>
          <w:sz w:val="24"/>
          <w:szCs w:val="24"/>
        </w:rPr>
        <w:t xml:space="preserve"> </w:t>
      </w:r>
      <w:r w:rsidRPr="006E5A28">
        <w:rPr>
          <w:rFonts w:ascii="Times New Roman" w:hAnsi="Times New Roman" w:hint="eastAsia"/>
          <w:sz w:val="24"/>
          <w:szCs w:val="24"/>
        </w:rPr>
        <w:t>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7"/>
          <w:attr w:name="Year" w:val="2013"/>
        </w:smartTagPr>
        <w:r w:rsidRPr="006E5A28">
          <w:rPr>
            <w:rFonts w:ascii="Times New Roman" w:hAnsi="Times New Roman"/>
            <w:sz w:val="24"/>
            <w:szCs w:val="24"/>
          </w:rPr>
          <w:t>2013/7/8</w:t>
        </w:r>
      </w:smartTag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>/************************************************************************/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>#include "test_b.h"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>#include &lt;iostream&gt;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>using std::cout;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>using std::endl;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>namespace test_b {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 xml:space="preserve">    void B::func()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 xml:space="preserve">    {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 xml:space="preserve">        b = 2;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 xml:space="preserve">        cout &lt;&lt; "func test B" &lt;&lt; b &lt;&lt; std::endl;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 xml:space="preserve">    }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 xml:space="preserve">    void func_test(float b)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 xml:space="preserve">    {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 xml:space="preserve">        cout &lt;&lt; "funct_test float b" &lt;&lt; b &lt;&lt; endl;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 xml:space="preserve">    }</w:t>
      </w:r>
    </w:p>
    <w:p w:rsidR="000C5A44" w:rsidRPr="006E5A28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7B7054" w:rsidRDefault="000C5A44" w:rsidP="006E5A28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7B7054">
        <w:rPr>
          <w:rFonts w:ascii="Times New Roman" w:hAnsi="Times New Roman"/>
          <w:color w:val="FF0000"/>
          <w:sz w:val="24"/>
          <w:szCs w:val="24"/>
        </w:rPr>
        <w:t>//      void func_test(int b)</w:t>
      </w:r>
    </w:p>
    <w:p w:rsidR="000C5A44" w:rsidRPr="007B7054" w:rsidRDefault="000C5A44" w:rsidP="006E5A28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7B7054">
        <w:rPr>
          <w:rFonts w:ascii="Times New Roman" w:hAnsi="Times New Roman"/>
          <w:color w:val="FF0000"/>
          <w:sz w:val="24"/>
          <w:szCs w:val="24"/>
        </w:rPr>
        <w:t>//      {</w:t>
      </w:r>
    </w:p>
    <w:p w:rsidR="000C5A44" w:rsidRPr="007B7054" w:rsidRDefault="000C5A44" w:rsidP="006E5A28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7B7054">
        <w:rPr>
          <w:rFonts w:ascii="Times New Roman" w:hAnsi="Times New Roman"/>
          <w:color w:val="FF0000"/>
          <w:sz w:val="24"/>
          <w:szCs w:val="24"/>
        </w:rPr>
        <w:t>//         cout &lt;&lt; "funct_test int b" &lt;&lt; b &lt;&lt; endl;</w:t>
      </w:r>
    </w:p>
    <w:p w:rsidR="000C5A44" w:rsidRPr="007B7054" w:rsidRDefault="000C5A44" w:rsidP="006E5A28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7B7054">
        <w:rPr>
          <w:rFonts w:ascii="Times New Roman" w:hAnsi="Times New Roman"/>
          <w:color w:val="FF0000"/>
          <w:sz w:val="24"/>
          <w:szCs w:val="24"/>
        </w:rPr>
        <w:t>//      }</w:t>
      </w:r>
    </w:p>
    <w:p w:rsidR="000C5A44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  <w:r w:rsidRPr="006E5A28">
        <w:rPr>
          <w:rFonts w:ascii="Times New Roman" w:hAnsi="Times New Roman"/>
          <w:sz w:val="24"/>
          <w:szCs w:val="24"/>
        </w:rPr>
        <w:t>}</w:t>
      </w:r>
    </w:p>
    <w:p w:rsidR="000C5A44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C435F8" w:rsidRDefault="000C5A44" w:rsidP="006E5A28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C435F8">
        <w:rPr>
          <w:rFonts w:ascii="Times New Roman" w:hAnsi="Times New Roman"/>
          <w:color w:val="FF0000"/>
          <w:sz w:val="24"/>
          <w:szCs w:val="24"/>
        </w:rPr>
        <w:t>test_c.h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/************************************************************************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* Copyright (c) 2013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* All rights reserved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*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 xml:space="preserve">* </w:t>
      </w:r>
      <w:r w:rsidRPr="00150BCD">
        <w:rPr>
          <w:rFonts w:ascii="Times New Roman" w:hAnsi="Times New Roman" w:hint="eastAsia"/>
          <w:sz w:val="24"/>
          <w:szCs w:val="24"/>
        </w:rPr>
        <w:t>文件名称：</w:t>
      </w:r>
      <w:r w:rsidRPr="00150BCD">
        <w:rPr>
          <w:rFonts w:ascii="Times New Roman" w:hAnsi="Times New Roman"/>
          <w:sz w:val="24"/>
          <w:szCs w:val="24"/>
        </w:rPr>
        <w:t>test_c.h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 xml:space="preserve">* </w:t>
      </w:r>
      <w:r w:rsidRPr="00150BCD">
        <w:rPr>
          <w:rFonts w:ascii="Times New Roman" w:hAnsi="Times New Roman" w:hint="eastAsia"/>
          <w:sz w:val="24"/>
          <w:szCs w:val="24"/>
        </w:rPr>
        <w:t>摘</w:t>
      </w:r>
      <w:r w:rsidRPr="00150BCD">
        <w:rPr>
          <w:rFonts w:ascii="Times New Roman" w:hAnsi="Times New Roman"/>
          <w:sz w:val="24"/>
          <w:szCs w:val="24"/>
        </w:rPr>
        <w:t xml:space="preserve">    </w:t>
      </w:r>
      <w:r w:rsidRPr="00150BCD">
        <w:rPr>
          <w:rFonts w:ascii="Times New Roman" w:hAnsi="Times New Roman" w:hint="eastAsia"/>
          <w:sz w:val="24"/>
          <w:szCs w:val="24"/>
        </w:rPr>
        <w:t>要：补充命名空间</w:t>
      </w:r>
      <w:r w:rsidRPr="00150BCD">
        <w:rPr>
          <w:rFonts w:ascii="Times New Roman" w:hAnsi="Times New Roman"/>
          <w:sz w:val="24"/>
          <w:szCs w:val="24"/>
        </w:rPr>
        <w:t>test_a</w:t>
      </w:r>
      <w:r w:rsidRPr="00150BCD">
        <w:rPr>
          <w:rFonts w:ascii="Times New Roman" w:hAnsi="Times New Roman" w:hint="eastAsia"/>
          <w:sz w:val="24"/>
          <w:szCs w:val="24"/>
        </w:rPr>
        <w:t>的定义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*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 xml:space="preserve">* </w:t>
      </w:r>
      <w:r w:rsidRPr="00150BCD">
        <w:rPr>
          <w:rFonts w:ascii="Times New Roman" w:hAnsi="Times New Roman" w:hint="eastAsia"/>
          <w:sz w:val="24"/>
          <w:szCs w:val="24"/>
        </w:rPr>
        <w:t>版本号：</w:t>
      </w:r>
      <w:r w:rsidRPr="00150BCD">
        <w:rPr>
          <w:rFonts w:ascii="Times New Roman" w:hAnsi="Times New Roman"/>
          <w:sz w:val="24"/>
          <w:szCs w:val="24"/>
        </w:rPr>
        <w:t xml:space="preserve">1.0 </w:t>
      </w:r>
      <w:r w:rsidRPr="00150BCD">
        <w:rPr>
          <w:rFonts w:ascii="Times New Roman" w:hAnsi="Times New Roman" w:hint="eastAsia"/>
          <w:sz w:val="24"/>
          <w:szCs w:val="24"/>
        </w:rPr>
        <w:t>作者：刘珅珅</w:t>
      </w:r>
      <w:r w:rsidRPr="00150BCD">
        <w:rPr>
          <w:rFonts w:ascii="Times New Roman" w:hAnsi="Times New Roman"/>
          <w:sz w:val="24"/>
          <w:szCs w:val="24"/>
        </w:rPr>
        <w:t xml:space="preserve"> </w:t>
      </w:r>
      <w:r w:rsidRPr="00150BCD">
        <w:rPr>
          <w:rFonts w:ascii="Times New Roman" w:hAnsi="Times New Roman" w:hint="eastAsia"/>
          <w:sz w:val="24"/>
          <w:szCs w:val="24"/>
        </w:rPr>
        <w:t>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7"/>
          <w:attr w:name="Year" w:val="2013"/>
        </w:smartTagPr>
        <w:r w:rsidRPr="00150BCD">
          <w:rPr>
            <w:rFonts w:ascii="Times New Roman" w:hAnsi="Times New Roman"/>
            <w:sz w:val="24"/>
            <w:szCs w:val="24"/>
          </w:rPr>
          <w:t>2013/7/8</w:t>
        </w:r>
      </w:smartTag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/************************************************************************/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#ifndef TEST_C_H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#define TEST_C_H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namespace test_a {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 xml:space="preserve">    int add(int a, int b);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}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#endif</w:t>
      </w:r>
    </w:p>
    <w:p w:rsidR="000C5A44" w:rsidRDefault="000C5A44" w:rsidP="006E5A28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C435F8" w:rsidRDefault="000C5A44" w:rsidP="006E5A28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C435F8">
        <w:rPr>
          <w:rFonts w:ascii="Times New Roman" w:hAnsi="Times New Roman"/>
          <w:color w:val="FF0000"/>
          <w:sz w:val="24"/>
          <w:szCs w:val="24"/>
        </w:rPr>
        <w:t>test_c.cpp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/************************************************************************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* Copyright (c) 2013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* All rights reserved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*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 xml:space="preserve">* </w:t>
      </w:r>
      <w:r w:rsidRPr="00150BCD">
        <w:rPr>
          <w:rFonts w:ascii="Times New Roman" w:hAnsi="Times New Roman" w:hint="eastAsia"/>
          <w:sz w:val="24"/>
          <w:szCs w:val="24"/>
        </w:rPr>
        <w:t>文件名称：</w:t>
      </w:r>
      <w:r w:rsidRPr="00150BCD">
        <w:rPr>
          <w:rFonts w:ascii="Times New Roman" w:hAnsi="Times New Roman"/>
          <w:sz w:val="24"/>
          <w:szCs w:val="24"/>
        </w:rPr>
        <w:t>test_c.cpp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 xml:space="preserve">* </w:t>
      </w:r>
      <w:r w:rsidRPr="00150BCD">
        <w:rPr>
          <w:rFonts w:ascii="Times New Roman" w:hAnsi="Times New Roman" w:hint="eastAsia"/>
          <w:sz w:val="24"/>
          <w:szCs w:val="24"/>
        </w:rPr>
        <w:t>摘</w:t>
      </w:r>
      <w:r w:rsidRPr="00150BCD">
        <w:rPr>
          <w:rFonts w:ascii="Times New Roman" w:hAnsi="Times New Roman"/>
          <w:sz w:val="24"/>
          <w:szCs w:val="24"/>
        </w:rPr>
        <w:t xml:space="preserve">    </w:t>
      </w:r>
      <w:r w:rsidRPr="00150BCD">
        <w:rPr>
          <w:rFonts w:ascii="Times New Roman" w:hAnsi="Times New Roman" w:hint="eastAsia"/>
          <w:sz w:val="24"/>
          <w:szCs w:val="24"/>
        </w:rPr>
        <w:t>要：补充命名空间</w:t>
      </w:r>
      <w:r w:rsidRPr="00150BCD">
        <w:rPr>
          <w:rFonts w:ascii="Times New Roman" w:hAnsi="Times New Roman"/>
          <w:sz w:val="24"/>
          <w:szCs w:val="24"/>
        </w:rPr>
        <w:t>test_a</w:t>
      </w:r>
      <w:r w:rsidRPr="00150BCD">
        <w:rPr>
          <w:rFonts w:ascii="Times New Roman" w:hAnsi="Times New Roman" w:hint="eastAsia"/>
          <w:sz w:val="24"/>
          <w:szCs w:val="24"/>
        </w:rPr>
        <w:t>的实现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*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 xml:space="preserve">* </w:t>
      </w:r>
      <w:r w:rsidRPr="00150BCD">
        <w:rPr>
          <w:rFonts w:ascii="Times New Roman" w:hAnsi="Times New Roman" w:hint="eastAsia"/>
          <w:sz w:val="24"/>
          <w:szCs w:val="24"/>
        </w:rPr>
        <w:t>版本号：</w:t>
      </w:r>
      <w:r w:rsidRPr="00150BCD">
        <w:rPr>
          <w:rFonts w:ascii="Times New Roman" w:hAnsi="Times New Roman"/>
          <w:sz w:val="24"/>
          <w:szCs w:val="24"/>
        </w:rPr>
        <w:t xml:space="preserve">1.0 </w:t>
      </w:r>
      <w:r w:rsidRPr="00150BCD">
        <w:rPr>
          <w:rFonts w:ascii="Times New Roman" w:hAnsi="Times New Roman" w:hint="eastAsia"/>
          <w:sz w:val="24"/>
          <w:szCs w:val="24"/>
        </w:rPr>
        <w:t>作者：刘珅珅</w:t>
      </w:r>
      <w:r w:rsidRPr="00150BCD">
        <w:rPr>
          <w:rFonts w:ascii="Times New Roman" w:hAnsi="Times New Roman"/>
          <w:sz w:val="24"/>
          <w:szCs w:val="24"/>
        </w:rPr>
        <w:t xml:space="preserve"> </w:t>
      </w:r>
      <w:r w:rsidRPr="00150BCD">
        <w:rPr>
          <w:rFonts w:ascii="Times New Roman" w:hAnsi="Times New Roman" w:hint="eastAsia"/>
          <w:sz w:val="24"/>
          <w:szCs w:val="24"/>
        </w:rPr>
        <w:t>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7"/>
          <w:attr w:name="Year" w:val="2013"/>
        </w:smartTagPr>
        <w:r w:rsidRPr="00150BCD">
          <w:rPr>
            <w:rFonts w:ascii="Times New Roman" w:hAnsi="Times New Roman"/>
            <w:sz w:val="24"/>
            <w:szCs w:val="24"/>
          </w:rPr>
          <w:t>2013/7/8</w:t>
        </w:r>
      </w:smartTag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/************************************************************************/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#include "test_c.h"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#include &lt;iostream&gt;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using std::cout;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using std::endl;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namespace test_a {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 xml:space="preserve">    int add(int a, int b)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 xml:space="preserve">    {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 xml:space="preserve">        int c = a + b;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 xml:space="preserve">        cout &lt;&lt; "add </w:t>
      </w:r>
      <w:r w:rsidRPr="00150BCD">
        <w:rPr>
          <w:rFonts w:ascii="Times New Roman" w:hAnsi="Times New Roman" w:hint="eastAsia"/>
          <w:sz w:val="24"/>
          <w:szCs w:val="24"/>
        </w:rPr>
        <w:t>结果为</w:t>
      </w:r>
      <w:r w:rsidRPr="00150BCD">
        <w:rPr>
          <w:rFonts w:ascii="Times New Roman" w:hAnsi="Times New Roman"/>
          <w:sz w:val="24"/>
          <w:szCs w:val="24"/>
        </w:rPr>
        <w:t>" &lt;&lt; c &lt;&lt; endl;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 xml:space="preserve">        return c;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 xml:space="preserve">    }</w:t>
      </w:r>
    </w:p>
    <w:p w:rsidR="000C5A44" w:rsidRPr="00150BCD" w:rsidRDefault="000C5A44" w:rsidP="00150BCD">
      <w:pPr>
        <w:spacing w:line="400" w:lineRule="exact"/>
        <w:rPr>
          <w:rFonts w:ascii="Times New Roman" w:hAnsi="Times New Roman"/>
          <w:sz w:val="24"/>
          <w:szCs w:val="24"/>
        </w:rPr>
      </w:pPr>
      <w:r w:rsidRPr="00150BCD">
        <w:rPr>
          <w:rFonts w:ascii="Times New Roman" w:hAnsi="Times New Roman"/>
          <w:sz w:val="24"/>
          <w:szCs w:val="24"/>
        </w:rPr>
        <w:t>}</w:t>
      </w:r>
    </w:p>
    <w:p w:rsidR="000C5A44" w:rsidRDefault="000C5A44" w:rsidP="008036AE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C435F8" w:rsidRDefault="000C5A44" w:rsidP="008036AE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C435F8">
        <w:rPr>
          <w:rFonts w:ascii="Times New Roman" w:hAnsi="Times New Roman"/>
          <w:color w:val="FF0000"/>
          <w:sz w:val="24"/>
          <w:szCs w:val="24"/>
        </w:rPr>
        <w:t>test.cpp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/************************************************************************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* Copyright (c) 2013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* All rights reserved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*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 xml:space="preserve">* </w:t>
      </w:r>
      <w:r w:rsidRPr="00D154A3">
        <w:rPr>
          <w:rFonts w:ascii="Times New Roman" w:hAnsi="Times New Roman" w:hint="eastAsia"/>
          <w:sz w:val="24"/>
          <w:szCs w:val="24"/>
        </w:rPr>
        <w:t>文件名称：</w:t>
      </w:r>
      <w:r w:rsidRPr="00D154A3">
        <w:rPr>
          <w:rFonts w:ascii="Times New Roman" w:hAnsi="Times New Roman"/>
          <w:sz w:val="24"/>
          <w:szCs w:val="24"/>
        </w:rPr>
        <w:t>test.cpp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 xml:space="preserve">* </w:t>
      </w:r>
      <w:r w:rsidRPr="00D154A3">
        <w:rPr>
          <w:rFonts w:ascii="Times New Roman" w:hAnsi="Times New Roman" w:hint="eastAsia"/>
          <w:sz w:val="24"/>
          <w:szCs w:val="24"/>
        </w:rPr>
        <w:t>摘</w:t>
      </w:r>
      <w:r w:rsidRPr="00D154A3">
        <w:rPr>
          <w:rFonts w:ascii="Times New Roman" w:hAnsi="Times New Roman"/>
          <w:sz w:val="24"/>
          <w:szCs w:val="24"/>
        </w:rPr>
        <w:t xml:space="preserve">    </w:t>
      </w:r>
      <w:r w:rsidRPr="00D154A3">
        <w:rPr>
          <w:rFonts w:ascii="Times New Roman" w:hAnsi="Times New Roman" w:hint="eastAsia"/>
          <w:sz w:val="24"/>
          <w:szCs w:val="24"/>
        </w:rPr>
        <w:t>要：命名空间的测试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*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 xml:space="preserve">* </w:t>
      </w:r>
      <w:r w:rsidRPr="00D154A3">
        <w:rPr>
          <w:rFonts w:ascii="Times New Roman" w:hAnsi="Times New Roman" w:hint="eastAsia"/>
          <w:sz w:val="24"/>
          <w:szCs w:val="24"/>
        </w:rPr>
        <w:t>版本号：</w:t>
      </w:r>
      <w:r w:rsidRPr="00D154A3">
        <w:rPr>
          <w:rFonts w:ascii="Times New Roman" w:hAnsi="Times New Roman"/>
          <w:sz w:val="24"/>
          <w:szCs w:val="24"/>
        </w:rPr>
        <w:t xml:space="preserve">1.0 </w:t>
      </w:r>
      <w:r w:rsidRPr="00D154A3">
        <w:rPr>
          <w:rFonts w:ascii="Times New Roman" w:hAnsi="Times New Roman" w:hint="eastAsia"/>
          <w:sz w:val="24"/>
          <w:szCs w:val="24"/>
        </w:rPr>
        <w:t>作者：刘珅珅</w:t>
      </w:r>
      <w:r w:rsidRPr="00D154A3">
        <w:rPr>
          <w:rFonts w:ascii="Times New Roman" w:hAnsi="Times New Roman"/>
          <w:sz w:val="24"/>
          <w:szCs w:val="24"/>
        </w:rPr>
        <w:t xml:space="preserve"> </w:t>
      </w:r>
      <w:r w:rsidRPr="00D154A3">
        <w:rPr>
          <w:rFonts w:ascii="Times New Roman" w:hAnsi="Times New Roman" w:hint="eastAsia"/>
          <w:sz w:val="24"/>
          <w:szCs w:val="24"/>
        </w:rPr>
        <w:t>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7"/>
          <w:attr w:name="Year" w:val="2013"/>
        </w:smartTagPr>
        <w:r w:rsidRPr="00D154A3">
          <w:rPr>
            <w:rFonts w:ascii="Times New Roman" w:hAnsi="Times New Roman"/>
            <w:sz w:val="24"/>
            <w:szCs w:val="24"/>
          </w:rPr>
          <w:t>2013/7/8</w:t>
        </w:r>
      </w:smartTag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/************************************************************************/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#include &lt;iostream&gt;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#include "test_a.h"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#include "test_b.h"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#include "test_c.h"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E661AC" w:rsidRDefault="000C5A44" w:rsidP="00D154A3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E661AC">
        <w:rPr>
          <w:rFonts w:ascii="Times New Roman" w:hAnsi="Times New Roman"/>
          <w:color w:val="FF0000"/>
          <w:sz w:val="24"/>
          <w:szCs w:val="24"/>
        </w:rPr>
        <w:t>using std::cout;</w:t>
      </w:r>
    </w:p>
    <w:p w:rsidR="000C5A44" w:rsidRPr="00E661AC" w:rsidRDefault="000C5A44" w:rsidP="00D154A3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E661AC">
        <w:rPr>
          <w:rFonts w:ascii="Times New Roman" w:hAnsi="Times New Roman"/>
          <w:color w:val="FF0000"/>
          <w:sz w:val="24"/>
          <w:szCs w:val="24"/>
        </w:rPr>
        <w:t>using std::endl;</w:t>
      </w:r>
    </w:p>
    <w:p w:rsidR="000C5A44" w:rsidRPr="00E661AC" w:rsidRDefault="000C5A44" w:rsidP="00D154A3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E661AC">
        <w:rPr>
          <w:rFonts w:ascii="Times New Roman" w:hAnsi="Times New Roman"/>
          <w:color w:val="FF0000"/>
          <w:sz w:val="24"/>
          <w:szCs w:val="24"/>
        </w:rPr>
        <w:t>using std::string;</w:t>
      </w:r>
    </w:p>
    <w:p w:rsidR="000C5A44" w:rsidRPr="00E661AC" w:rsidRDefault="000C5A44" w:rsidP="00D154A3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</w:p>
    <w:p w:rsidR="000C5A44" w:rsidRPr="00E661AC" w:rsidRDefault="000C5A44" w:rsidP="00D154A3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E661AC">
        <w:rPr>
          <w:rFonts w:ascii="Times New Roman" w:hAnsi="Times New Roman"/>
          <w:color w:val="FF0000"/>
          <w:sz w:val="24"/>
          <w:szCs w:val="24"/>
        </w:rPr>
        <w:t>using test_a::func_test;</w:t>
      </w:r>
    </w:p>
    <w:p w:rsidR="000C5A44" w:rsidRPr="00E661AC" w:rsidRDefault="000C5A44" w:rsidP="00D154A3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E661AC">
        <w:rPr>
          <w:rFonts w:ascii="Times New Roman" w:hAnsi="Times New Roman"/>
          <w:color w:val="FF0000"/>
          <w:sz w:val="24"/>
          <w:szCs w:val="24"/>
        </w:rPr>
        <w:t>using test_b::func_test;</w:t>
      </w:r>
    </w:p>
    <w:p w:rsidR="000C5A44" w:rsidRPr="00E661AC" w:rsidRDefault="000C5A44" w:rsidP="00D154A3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</w:p>
    <w:p w:rsidR="000C5A44" w:rsidRPr="00E661AC" w:rsidRDefault="000C5A44" w:rsidP="00D154A3">
      <w:pPr>
        <w:spacing w:line="400" w:lineRule="exact"/>
        <w:rPr>
          <w:rFonts w:ascii="Times New Roman" w:hAnsi="Times New Roman"/>
          <w:color w:val="FF0000"/>
          <w:sz w:val="24"/>
          <w:szCs w:val="24"/>
        </w:rPr>
      </w:pPr>
      <w:r w:rsidRPr="00E661AC">
        <w:rPr>
          <w:rFonts w:ascii="Times New Roman" w:hAnsi="Times New Roman"/>
          <w:color w:val="FF0000"/>
          <w:sz w:val="24"/>
          <w:szCs w:val="24"/>
        </w:rPr>
        <w:t>using test_a::A;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void func_test(string test);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int main(int argc, char* argv[])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{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 xml:space="preserve">    int a = 5;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 xml:space="preserve">    func_test(a);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 xml:space="preserve">    float b = static_cast&lt;float&gt;(5.6);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 xml:space="preserve">    func_test(b);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 xml:space="preserve">    string c = "123";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 xml:space="preserve">    func_test(c);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 xml:space="preserve">    A d;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 xml:space="preserve">    d.func();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 xml:space="preserve">    int e = 5;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 xml:space="preserve">    int f = 5;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 xml:space="preserve">    test_a::add(e, f);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 xml:space="preserve">    return 0;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}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void func_test(string test)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{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 xml:space="preserve">    cout &lt;&lt; "func_test string " &lt;&lt; test.c_str() &lt;&lt; endl;</w:t>
      </w:r>
    </w:p>
    <w:p w:rsidR="000C5A44" w:rsidRPr="00D154A3" w:rsidRDefault="000C5A44" w:rsidP="00D154A3">
      <w:pPr>
        <w:spacing w:line="400" w:lineRule="exact"/>
        <w:rPr>
          <w:rFonts w:ascii="Times New Roman" w:hAnsi="Times New Roman"/>
          <w:sz w:val="24"/>
          <w:szCs w:val="24"/>
        </w:rPr>
      </w:pPr>
      <w:r w:rsidRPr="00D154A3">
        <w:rPr>
          <w:rFonts w:ascii="Times New Roman" w:hAnsi="Times New Roman"/>
          <w:sz w:val="24"/>
          <w:szCs w:val="24"/>
        </w:rPr>
        <w:t>}</w:t>
      </w:r>
    </w:p>
    <w:p w:rsidR="000C5A44" w:rsidRPr="003856C2" w:rsidRDefault="000C5A44" w:rsidP="008036AE">
      <w:pPr>
        <w:spacing w:line="400" w:lineRule="exact"/>
        <w:rPr>
          <w:rFonts w:ascii="Times New Roman" w:hAnsi="Times New Roman"/>
          <w:sz w:val="24"/>
          <w:szCs w:val="24"/>
        </w:rPr>
      </w:pPr>
    </w:p>
    <w:sectPr w:rsidR="000C5A44" w:rsidRPr="003856C2" w:rsidSect="00D53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A44" w:rsidRDefault="000C5A44" w:rsidP="00537641">
      <w:r>
        <w:separator/>
      </w:r>
    </w:p>
  </w:endnote>
  <w:endnote w:type="continuationSeparator" w:id="0">
    <w:p w:rsidR="000C5A44" w:rsidRDefault="000C5A44" w:rsidP="00537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A44" w:rsidRDefault="000C5A44" w:rsidP="00537641">
      <w:r>
        <w:separator/>
      </w:r>
    </w:p>
  </w:footnote>
  <w:footnote w:type="continuationSeparator" w:id="0">
    <w:p w:rsidR="000C5A44" w:rsidRDefault="000C5A44" w:rsidP="00537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60CA4"/>
    <w:multiLevelType w:val="hybridMultilevel"/>
    <w:tmpl w:val="087A6EE4"/>
    <w:lvl w:ilvl="0" w:tplc="F8AEB4FE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4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0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7641"/>
    <w:rsid w:val="00027471"/>
    <w:rsid w:val="00027BC2"/>
    <w:rsid w:val="000409A0"/>
    <w:rsid w:val="000575F5"/>
    <w:rsid w:val="000A2647"/>
    <w:rsid w:val="000C5A44"/>
    <w:rsid w:val="000F3DC7"/>
    <w:rsid w:val="00150BCD"/>
    <w:rsid w:val="00273B1D"/>
    <w:rsid w:val="00281464"/>
    <w:rsid w:val="002E2A29"/>
    <w:rsid w:val="00307BB7"/>
    <w:rsid w:val="003856C2"/>
    <w:rsid w:val="00391971"/>
    <w:rsid w:val="003C29FC"/>
    <w:rsid w:val="004A10EB"/>
    <w:rsid w:val="004D283C"/>
    <w:rsid w:val="004F4E9B"/>
    <w:rsid w:val="0051616D"/>
    <w:rsid w:val="0053141D"/>
    <w:rsid w:val="00537641"/>
    <w:rsid w:val="005D1EE1"/>
    <w:rsid w:val="006721C8"/>
    <w:rsid w:val="006E5A28"/>
    <w:rsid w:val="00790D20"/>
    <w:rsid w:val="007A4AB1"/>
    <w:rsid w:val="007B7054"/>
    <w:rsid w:val="007C1544"/>
    <w:rsid w:val="008036AE"/>
    <w:rsid w:val="00841B1F"/>
    <w:rsid w:val="00A879AD"/>
    <w:rsid w:val="00BB24DE"/>
    <w:rsid w:val="00BD6E2D"/>
    <w:rsid w:val="00BE19EA"/>
    <w:rsid w:val="00C07FB0"/>
    <w:rsid w:val="00C435F8"/>
    <w:rsid w:val="00C8335B"/>
    <w:rsid w:val="00CB674E"/>
    <w:rsid w:val="00CF30DD"/>
    <w:rsid w:val="00D154A3"/>
    <w:rsid w:val="00D42E21"/>
    <w:rsid w:val="00D53D5D"/>
    <w:rsid w:val="00D73EC6"/>
    <w:rsid w:val="00DD14C4"/>
    <w:rsid w:val="00E045C3"/>
    <w:rsid w:val="00E3637F"/>
    <w:rsid w:val="00E661AC"/>
    <w:rsid w:val="00F23F7E"/>
    <w:rsid w:val="00F365BB"/>
    <w:rsid w:val="00F37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5D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37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3764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37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37641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CF30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119</TotalTime>
  <Pages>8</Pages>
  <Words>611</Words>
  <Characters>3488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44</cp:revision>
  <dcterms:created xsi:type="dcterms:W3CDTF">2011-11-08T02:51:00Z</dcterms:created>
  <dcterms:modified xsi:type="dcterms:W3CDTF">2013-07-08T03:15:00Z</dcterms:modified>
</cp:coreProperties>
</file>